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72C9C" w14:textId="2DC95B99" w:rsidR="005E50C2" w:rsidRDefault="0000014D">
      <w:pPr>
        <w:pStyle w:val="Title"/>
      </w:pPr>
      <w:r>
        <w:t>Project 03</w:t>
      </w:r>
    </w:p>
    <w:p w14:paraId="5967469F" w14:textId="03D17C43" w:rsidR="00220AA3" w:rsidRPr="00220AA3" w:rsidRDefault="00E74D59" w:rsidP="00220AA3">
      <w:pPr>
        <w:pStyle w:val="Subtitle"/>
      </w:pPr>
      <w:r>
        <w:t>CPSC-236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0A194635" w:rsidR="005E50C2" w:rsidRDefault="008D33A7">
      <w:r>
        <w:t xml:space="preserve">Create </w:t>
      </w:r>
      <w:r w:rsidR="00785D5E">
        <w:t>a record keeping console application.</w:t>
      </w:r>
      <w:r w:rsidR="00ED0038">
        <w:t xml:space="preserve"> You are encouraged to theme your application.</w:t>
      </w:r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0F7B64FC" w14:textId="4729E1D7" w:rsidR="008D33A7" w:rsidRDefault="008D33A7" w:rsidP="008D33A7">
      <w:r>
        <w:t>Starting with a prem</w:t>
      </w:r>
      <w:r w:rsidR="003C0E6C">
        <w:t>ade C# console application in Visual Studio</w:t>
      </w:r>
      <w:r>
        <w:t xml:space="preserve">, </w:t>
      </w:r>
      <w:r w:rsidR="00785D5E">
        <w:t>create an application for adding, viewing and deleting records. Records must be written to a file when the application closes and be read back in from the file when the application first opens. You will need to make use of an array, list or dictionary</w:t>
      </w:r>
      <w:r w:rsidR="00ED0038">
        <w:t>, or possibly some combination thereof</w:t>
      </w:r>
      <w:r w:rsidR="00785D5E">
        <w:t xml:space="preserve"> (your choice).</w:t>
      </w:r>
      <w:r w:rsidR="00ED0038">
        <w:t xml:space="preserve"> Records can be duplicated (in the case of two people with the same name, for example), but users should be able to specify which record to view or delete.</w:t>
      </w:r>
      <w:r w:rsidR="000556A5">
        <w:t xml:space="preserve"> You must check the validity of the user input (i.e. no ints for string fields, no strings for int fields).</w:t>
      </w:r>
    </w:p>
    <w:p w14:paraId="0BDDD12C" w14:textId="65C1C4DE" w:rsidR="00C67634" w:rsidRPr="00C67634" w:rsidRDefault="00C67634" w:rsidP="00C67634">
      <w:pPr>
        <w:pStyle w:val="IntenseQuote"/>
        <w:rPr>
          <w:color w:val="auto"/>
          <w:sz w:val="17"/>
          <w:szCs w:val="17"/>
        </w:rPr>
      </w:pPr>
      <w:r>
        <w:t>Hint</w:t>
      </w:r>
      <w:r>
        <w:br/>
      </w:r>
      <w:r w:rsidR="0000014D">
        <w:rPr>
          <w:color w:val="auto"/>
          <w:sz w:val="17"/>
          <w:szCs w:val="17"/>
        </w:rPr>
        <w:t>System.IO contains an abstract File class object. You can use System.IO.File.</w:t>
      </w:r>
      <w:r w:rsidR="00785D5E">
        <w:rPr>
          <w:color w:val="auto"/>
          <w:sz w:val="17"/>
          <w:szCs w:val="17"/>
        </w:rPr>
        <w:t>WriteAllLines to create a file, write a string collection to said file, and close it. There are other useful methods in the File class as well.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Default="00C67634" w:rsidP="00C67634">
      <w:r>
        <w:t xml:space="preserve">Assignment is worth </w:t>
      </w:r>
      <w:r>
        <w:rPr>
          <w:b/>
          <w:u w:val="single"/>
        </w:rPr>
        <w:t>25</w:t>
      </w:r>
      <w:r>
        <w:t xml:space="preserve"> points. You will be graded on:</w:t>
      </w:r>
    </w:p>
    <w:p w14:paraId="04829359" w14:textId="36C491E4" w:rsidR="00C67634" w:rsidRDefault="00785D5E" w:rsidP="00C67634">
      <w:pPr>
        <w:pStyle w:val="ListParagraph"/>
        <w:numPr>
          <w:ilvl w:val="0"/>
          <w:numId w:val="3"/>
        </w:numPr>
      </w:pPr>
      <w:r>
        <w:t>Successfully writing data to a file</w:t>
      </w:r>
    </w:p>
    <w:p w14:paraId="2DABE6DE" w14:textId="40366CD5" w:rsidR="00785D5E" w:rsidRDefault="00785D5E" w:rsidP="00C67634">
      <w:pPr>
        <w:pStyle w:val="ListParagraph"/>
        <w:numPr>
          <w:ilvl w:val="0"/>
          <w:numId w:val="3"/>
        </w:numPr>
      </w:pPr>
      <w:r>
        <w:t>Successfully reading data from a file into your application</w:t>
      </w:r>
    </w:p>
    <w:p w14:paraId="2E1D96FE" w14:textId="02FA0A10" w:rsidR="00785D5E" w:rsidRDefault="00785D5E" w:rsidP="00C67634">
      <w:pPr>
        <w:pStyle w:val="ListParagraph"/>
        <w:numPr>
          <w:ilvl w:val="0"/>
          <w:numId w:val="3"/>
        </w:numPr>
      </w:pPr>
      <w:r>
        <w:t>Being able to view, add and delete records from your application</w:t>
      </w:r>
    </w:p>
    <w:p w14:paraId="205B74DB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Having a compile-able application within Visual Studio</w:t>
      </w:r>
    </w:p>
    <w:p w14:paraId="6F9EBFE3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6DDA6AC2" w14:textId="13C52CAF" w:rsidR="003C0E6C" w:rsidRPr="003C0E6C" w:rsidRDefault="003C0E6C" w:rsidP="003C0E6C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</w:t>
      </w:r>
      <w:r w:rsidR="00785D5E">
        <w:t>roj03. For example, cBoyd_proj03</w:t>
      </w:r>
      <w:r>
        <w:t>.zip.</w:t>
      </w:r>
    </w:p>
    <w:p w14:paraId="3834487F" w14:textId="3EE0C450" w:rsidR="00C67634" w:rsidRDefault="00583B0A" w:rsidP="00C67634">
      <w:pPr>
        <w:pStyle w:val="Heading1"/>
      </w:pPr>
      <w:r>
        <w:t>Optional Challenge (and a Hint!)</w:t>
      </w:r>
      <w:bookmarkStart w:id="0" w:name="_GoBack"/>
      <w:bookmarkEnd w:id="0"/>
    </w:p>
    <w:p w14:paraId="48CE12AB" w14:textId="4B60E722" w:rsidR="00C67634" w:rsidRPr="00C67634" w:rsidRDefault="00785D5E" w:rsidP="00C67634">
      <w:r>
        <w:t>Use a “using” loop to read or write to a file by using the StreamReader or StreamWriter.</w:t>
      </w:r>
    </w:p>
    <w:sectPr w:rsidR="00C67634" w:rsidRPr="00C676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A3"/>
    <w:rsid w:val="0000014D"/>
    <w:rsid w:val="00025E7F"/>
    <w:rsid w:val="000556A5"/>
    <w:rsid w:val="00220AA3"/>
    <w:rsid w:val="003C0E6C"/>
    <w:rsid w:val="00583B0A"/>
    <w:rsid w:val="005E50C2"/>
    <w:rsid w:val="00785D5E"/>
    <w:rsid w:val="008D33A7"/>
    <w:rsid w:val="00C67634"/>
    <w:rsid w:val="00E74D59"/>
    <w:rsid w:val="00E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chartTrackingRefBased/>
  <w15:docId w15:val="{28D9B2BD-C751-4091-97FC-6486E31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Chris Boyd</cp:lastModifiedBy>
  <cp:revision>7</cp:revision>
  <dcterms:created xsi:type="dcterms:W3CDTF">2015-02-19T00:29:00Z</dcterms:created>
  <dcterms:modified xsi:type="dcterms:W3CDTF">2016-02-16T16:42:00Z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