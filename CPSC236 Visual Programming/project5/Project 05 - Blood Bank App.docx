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72C9C" w14:textId="785737D1" w:rsidR="005E50C2" w:rsidRDefault="00CB5BF3">
      <w:pPr>
        <w:pStyle w:val="Title"/>
      </w:pPr>
      <w:r>
        <w:t>Project 05</w:t>
      </w:r>
    </w:p>
    <w:p w14:paraId="5967469F" w14:textId="1F3550A3" w:rsidR="00220AA3" w:rsidRPr="00220AA3" w:rsidRDefault="005714DE" w:rsidP="00220AA3">
      <w:pPr>
        <w:pStyle w:val="Subtitle"/>
      </w:pPr>
      <w:r>
        <w:t>CPSC-236-03</w:t>
      </w:r>
    </w:p>
    <w:p w14:paraId="6A0D1574" w14:textId="77777777" w:rsidR="005E50C2" w:rsidRDefault="008D33A7">
      <w:pPr>
        <w:pStyle w:val="Heading1"/>
      </w:pPr>
      <w:r>
        <w:t>Summary</w:t>
      </w:r>
    </w:p>
    <w:p w14:paraId="12FCFF3A" w14:textId="59972C5E" w:rsidR="005E50C2" w:rsidRDefault="005714DE">
      <w:r>
        <w:t>Create a Windows Forms application for managing a blood bank’s inventory.</w:t>
      </w:r>
    </w:p>
    <w:p w14:paraId="0ED7FFC2" w14:textId="77777777" w:rsidR="008D33A7" w:rsidRDefault="008D33A7" w:rsidP="008D33A7">
      <w:pPr>
        <w:pStyle w:val="Heading1"/>
      </w:pPr>
      <w:r>
        <w:t>Details</w:t>
      </w:r>
    </w:p>
    <w:p w14:paraId="53E6905E" w14:textId="297AD602" w:rsidR="004A5EC4" w:rsidRDefault="008D33A7" w:rsidP="00CB5BF3">
      <w:r>
        <w:t>Starting with a prem</w:t>
      </w:r>
      <w:r w:rsidR="003C0E6C">
        <w:t xml:space="preserve">ade C# </w:t>
      </w:r>
      <w:r w:rsidR="00C35612">
        <w:t>WinForms</w:t>
      </w:r>
      <w:r w:rsidR="003C0E6C">
        <w:t xml:space="preserve"> application in Visual Studio</w:t>
      </w:r>
      <w:r>
        <w:t xml:space="preserve">, </w:t>
      </w:r>
      <w:r w:rsidR="00785D5E">
        <w:t xml:space="preserve">create an application for adding, viewing and </w:t>
      </w:r>
      <w:r w:rsidR="00C35612">
        <w:t xml:space="preserve">deleting </w:t>
      </w:r>
      <w:r w:rsidR="005714DE">
        <w:t>blood bank records.</w:t>
      </w:r>
    </w:p>
    <w:p w14:paraId="4DD5F62E" w14:textId="41CCB444" w:rsidR="005714DE" w:rsidRDefault="005714DE" w:rsidP="00CB5BF3">
      <w:r>
        <w:t>The application should include the following features:</w:t>
      </w:r>
    </w:p>
    <w:p w14:paraId="652C5D28" w14:textId="21D91EE5" w:rsidR="005714DE" w:rsidRDefault="005714DE" w:rsidP="005714DE">
      <w:pPr>
        <w:pStyle w:val="ListParagraph"/>
        <w:numPr>
          <w:ilvl w:val="0"/>
          <w:numId w:val="4"/>
        </w:numPr>
      </w:pPr>
      <w:r>
        <w:t>Ability to add a new donor (first name, last name, birthdate, blood type, Rh factor +/-, address, and phone</w:t>
      </w:r>
    </w:p>
    <w:p w14:paraId="2182EC9E" w14:textId="0AE9D770" w:rsidR="005714DE" w:rsidRDefault="005714DE" w:rsidP="005714DE">
      <w:pPr>
        <w:pStyle w:val="ListParagraph"/>
        <w:numPr>
          <w:ilvl w:val="0"/>
          <w:numId w:val="4"/>
        </w:numPr>
      </w:pPr>
      <w:r>
        <w:t>The ability to search/filter by name, blood type, and/or Rh factor</w:t>
      </w:r>
    </w:p>
    <w:p w14:paraId="6DB07318" w14:textId="6C7C9DD2" w:rsidR="005714DE" w:rsidRDefault="005714DE" w:rsidP="005714DE">
      <w:pPr>
        <w:pStyle w:val="ListParagraph"/>
        <w:numPr>
          <w:ilvl w:val="0"/>
          <w:numId w:val="4"/>
        </w:numPr>
      </w:pPr>
      <w:r>
        <w:t>A way to view an individual record’s details</w:t>
      </w:r>
    </w:p>
    <w:p w14:paraId="03BF805F" w14:textId="2DF04836" w:rsidR="005714DE" w:rsidRDefault="005714DE" w:rsidP="005714DE">
      <w:pPr>
        <w:pStyle w:val="ListParagraph"/>
        <w:numPr>
          <w:ilvl w:val="0"/>
          <w:numId w:val="4"/>
        </w:numPr>
      </w:pPr>
      <w:r>
        <w:t>A way to delete an individual record</w:t>
      </w:r>
    </w:p>
    <w:p w14:paraId="760F1063" w14:textId="47FA978A" w:rsidR="005714DE" w:rsidRDefault="005714DE" w:rsidP="005714DE">
      <w:pPr>
        <w:pStyle w:val="ListParagraph"/>
        <w:numPr>
          <w:ilvl w:val="0"/>
          <w:numId w:val="4"/>
        </w:numPr>
      </w:pPr>
      <w:r>
        <w:t>A way to edit/modify a record’s details</w:t>
      </w:r>
    </w:p>
    <w:p w14:paraId="73945748" w14:textId="408DFF43" w:rsidR="005714DE" w:rsidRDefault="005714DE" w:rsidP="005714DE">
      <w:pPr>
        <w:pStyle w:val="ListParagraph"/>
        <w:numPr>
          <w:ilvl w:val="0"/>
          <w:numId w:val="4"/>
        </w:numPr>
      </w:pPr>
      <w:r>
        <w:t>A way to view the current amounts of blood in storage, grouped by the combination of blood type and Rh type</w:t>
      </w:r>
    </w:p>
    <w:p w14:paraId="58BBBB1A" w14:textId="64D16854" w:rsidR="00CB5BF3" w:rsidRDefault="00CB5BF3" w:rsidP="00CB5BF3">
      <w:r>
        <w:t>Your application must contain at least two (2) forms – a main form</w:t>
      </w:r>
      <w:r w:rsidR="005714DE">
        <w:t xml:space="preserve"> where users can search for records and add new ones,</w:t>
      </w:r>
      <w:r>
        <w:t xml:space="preserve"> and a form for viewing details about an entry. </w:t>
      </w:r>
      <w:r w:rsidR="005714DE">
        <w:t>How you choose to display search results, record details, modify records, and the data of current blood supply is up to you. A graphic interface (literally a chart of some kind) for the blood supply would be an excellent UI/UX addition.</w:t>
      </w:r>
    </w:p>
    <w:p w14:paraId="7D908B1C" w14:textId="4FAD4127" w:rsidR="00CB5BF3" w:rsidRDefault="00CB5BF3" w:rsidP="00CB5BF3">
      <w:r>
        <w:t xml:space="preserve">You must use a </w:t>
      </w:r>
      <w:r w:rsidR="005714DE">
        <w:t>class for the Donor and a class for the Blood. A Donor object should have a variable of type Blood, with Blood containing the Type and Rh factor.</w:t>
      </w:r>
    </w:p>
    <w:p w14:paraId="44A95168" w14:textId="68BE84DB" w:rsidR="005714DE" w:rsidRPr="00C35612" w:rsidRDefault="005714DE" w:rsidP="00CB5BF3">
      <w:r>
        <w:t>You may work in teams of two on this project. Emphasis should be placed on good design and ease of use. Think of this as a real application being designed for a client. With additional resources (teams of two) the resulting project should reflect an increase in quality and polish.</w:t>
      </w:r>
    </w:p>
    <w:p w14:paraId="57AE2C3F" w14:textId="77777777" w:rsidR="00C67634" w:rsidRDefault="00C67634" w:rsidP="00C67634">
      <w:pPr>
        <w:pStyle w:val="Heading1"/>
      </w:pPr>
      <w:r>
        <w:t>Grading</w:t>
      </w:r>
    </w:p>
    <w:p w14:paraId="4FE44D9E" w14:textId="77777777" w:rsidR="00C67634" w:rsidRDefault="00C67634" w:rsidP="00C67634">
      <w:r>
        <w:t xml:space="preserve">Assignment is worth </w:t>
      </w:r>
      <w:r>
        <w:rPr>
          <w:b/>
          <w:u w:val="single"/>
        </w:rPr>
        <w:t>25</w:t>
      </w:r>
      <w:r>
        <w:t xml:space="preserve"> points. You will be graded on:</w:t>
      </w:r>
    </w:p>
    <w:p w14:paraId="0518503D" w14:textId="1D3307B7" w:rsidR="00CB5BF3" w:rsidRDefault="005714DE" w:rsidP="00C35612">
      <w:pPr>
        <w:pStyle w:val="ListParagraph"/>
        <w:numPr>
          <w:ilvl w:val="0"/>
          <w:numId w:val="3"/>
        </w:numPr>
      </w:pPr>
      <w:r>
        <w:t>Following the above requirements</w:t>
      </w:r>
    </w:p>
    <w:p w14:paraId="04829359" w14:textId="129E760A" w:rsidR="00C67634" w:rsidRDefault="00785D5E" w:rsidP="00C67634">
      <w:pPr>
        <w:pStyle w:val="ListParagraph"/>
        <w:numPr>
          <w:ilvl w:val="0"/>
          <w:numId w:val="3"/>
        </w:numPr>
      </w:pPr>
      <w:r>
        <w:t>S</w:t>
      </w:r>
      <w:r w:rsidR="00C35612">
        <w:t>uccessfully read and write your data</w:t>
      </w:r>
    </w:p>
    <w:p w14:paraId="205B74DB" w14:textId="77777777" w:rsidR="00C67634" w:rsidRDefault="00C67634" w:rsidP="00C67634">
      <w:pPr>
        <w:pStyle w:val="ListParagraph"/>
        <w:numPr>
          <w:ilvl w:val="0"/>
          <w:numId w:val="3"/>
        </w:numPr>
      </w:pPr>
      <w:r>
        <w:t>Having a compile-able application within Visual Studio</w:t>
      </w:r>
    </w:p>
    <w:p w14:paraId="6F9EBFE3" w14:textId="77777777" w:rsidR="00C67634" w:rsidRDefault="00C67634" w:rsidP="00C67634">
      <w:pPr>
        <w:pStyle w:val="ListParagraph"/>
        <w:numPr>
          <w:ilvl w:val="0"/>
          <w:numId w:val="3"/>
        </w:numPr>
      </w:pPr>
      <w:r>
        <w:t>Correctly turning in the assignment – naming convention, correct files submitted</w:t>
      </w:r>
    </w:p>
    <w:p w14:paraId="2FFD3E4A" w14:textId="6F3E85EB" w:rsidR="003C0E6C" w:rsidRDefault="003C0E6C" w:rsidP="003C0E6C">
      <w:pPr>
        <w:pStyle w:val="Heading1"/>
      </w:pPr>
      <w:r>
        <w:t>Submitting</w:t>
      </w:r>
    </w:p>
    <w:p w14:paraId="48CE12AB" w14:textId="324E3408" w:rsidR="00C67634" w:rsidRPr="004A5EC4" w:rsidRDefault="003C0E6C" w:rsidP="00C67634">
      <w:r>
        <w:t xml:space="preserve">Turn in your zipped solution folder to Blackboard. Make sure to name the zipped file </w:t>
      </w:r>
      <w:r>
        <w:rPr>
          <w:i/>
        </w:rPr>
        <w:t>firstInitialLastName</w:t>
      </w:r>
      <w:r>
        <w:t>_p</w:t>
      </w:r>
      <w:r w:rsidR="00CB5BF3">
        <w:t>roj05. For example, cBoyd_proj05</w:t>
      </w:r>
      <w:r>
        <w:t>.zip.</w:t>
      </w:r>
      <w:bookmarkStart w:id="0" w:name="_GoBack"/>
      <w:bookmarkEnd w:id="0"/>
    </w:p>
    <w:sectPr w:rsidR="00C67634" w:rsidRPr="004A5EC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123ADD"/>
    <w:multiLevelType w:val="hybridMultilevel"/>
    <w:tmpl w:val="03065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FD5438"/>
    <w:multiLevelType w:val="hybridMultilevel"/>
    <w:tmpl w:val="539E6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AA3"/>
    <w:rsid w:val="0000014D"/>
    <w:rsid w:val="00025E7F"/>
    <w:rsid w:val="000556A5"/>
    <w:rsid w:val="00220AA3"/>
    <w:rsid w:val="00342404"/>
    <w:rsid w:val="003C0E6C"/>
    <w:rsid w:val="004A5EC4"/>
    <w:rsid w:val="004D5A36"/>
    <w:rsid w:val="005714DE"/>
    <w:rsid w:val="005E50C2"/>
    <w:rsid w:val="00785D5E"/>
    <w:rsid w:val="007E0E32"/>
    <w:rsid w:val="008C6CFA"/>
    <w:rsid w:val="008D33A7"/>
    <w:rsid w:val="00C35612"/>
    <w:rsid w:val="00C512A8"/>
    <w:rsid w:val="00C53025"/>
    <w:rsid w:val="00C67634"/>
    <w:rsid w:val="00CB5BF3"/>
    <w:rsid w:val="00D22D16"/>
    <w:rsid w:val="00ED0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9D423"/>
  <w15:chartTrackingRefBased/>
  <w15:docId w15:val="{28D9B2BD-C751-4091-97FC-6486E3160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B01513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DefaultParagraphFont"/>
    <w:unhideWhenUsed/>
    <w:rPr>
      <w:color w:val="4FB8C1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DFFCB" w:themeColor="followedHyperlink"/>
      <w:u w:val="single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DA30EF3-A7A4-4695-86BE-0395EAF0D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(blank).dotx</Template>
  <TotalTime>33</TotalTime>
  <Pages>1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 Boyd</dc:creator>
  <cp:keywords/>
  <cp:lastModifiedBy>Chris Boyd</cp:lastModifiedBy>
  <cp:revision>5</cp:revision>
  <dcterms:created xsi:type="dcterms:W3CDTF">2015-03-01T05:43:00Z</dcterms:created>
  <dcterms:modified xsi:type="dcterms:W3CDTF">2017-10-26T00:20:00Z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